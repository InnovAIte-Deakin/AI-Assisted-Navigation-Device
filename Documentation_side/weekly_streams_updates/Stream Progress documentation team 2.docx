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40E9B" w14:textId="77777777" w:rsidR="004E43BE" w:rsidRDefault="00393C45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N"/>
        </w:rPr>
        <w:drawing>
          <wp:inline distT="0" distB="0" distL="0" distR="0" wp14:anchorId="25CA87D7" wp14:editId="65C9FA1A">
            <wp:extent cx="1188720" cy="1348739"/>
            <wp:effectExtent l="0" t="0" r="0" b="0"/>
            <wp:docPr id="815258122" name="Picture 2" descr="A colorful logo with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3487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E0FD7E" w14:textId="77777777" w:rsidR="004E43BE" w:rsidRDefault="004E43BE">
      <w:pPr>
        <w:pStyle w:val="Photo"/>
      </w:pPr>
    </w:p>
    <w:bookmarkEnd w:id="0"/>
    <w:bookmarkEnd w:id="1"/>
    <w:bookmarkEnd w:id="2"/>
    <w:bookmarkEnd w:id="3"/>
    <w:bookmarkEnd w:id="4"/>
    <w:p w14:paraId="7369928D" w14:textId="2A834577" w:rsidR="004E43BE" w:rsidRDefault="00271926">
      <w:pPr>
        <w:pStyle w:val="Title"/>
      </w:pPr>
      <w:r w:rsidRPr="00271926">
        <w:t>Weekly Stream Progress Update</w:t>
      </w:r>
      <w:r>
        <w:t xml:space="preserve"> Report</w:t>
      </w:r>
    </w:p>
    <w:p w14:paraId="34282BE0" w14:textId="0F672ADF" w:rsidR="004E43BE" w:rsidRPr="00C13444" w:rsidRDefault="00271926">
      <w:pPr>
        <w:pStyle w:val="Subtitle"/>
        <w:rPr>
          <w:color w:val="auto"/>
        </w:rPr>
      </w:pPr>
      <w:r w:rsidRPr="00C13444">
        <w:rPr>
          <w:color w:val="auto"/>
        </w:rPr>
        <w:t>[Documentation]</w:t>
      </w:r>
    </w:p>
    <w:p w14:paraId="0E6A79AD" w14:textId="008AF45E" w:rsidR="004E43BE" w:rsidRPr="00C13444" w:rsidRDefault="00271926" w:rsidP="00271926">
      <w:pPr>
        <w:pStyle w:val="ContactInfo"/>
        <w:rPr>
          <w:color w:val="auto"/>
        </w:rPr>
      </w:pPr>
      <w:r w:rsidRPr="00C13444">
        <w:rPr>
          <w:color w:val="auto"/>
        </w:rPr>
        <w:t>[</w:t>
      </w:r>
      <w:r w:rsidR="00C13444" w:rsidRPr="00C13444">
        <w:rPr>
          <w:color w:val="auto"/>
        </w:rPr>
        <w:t>Gurmannat Sandhu</w:t>
      </w:r>
      <w:r w:rsidRPr="00C13444">
        <w:rPr>
          <w:color w:val="auto"/>
        </w:rPr>
        <w:t>] | Date</w:t>
      </w:r>
      <w:r w:rsidR="00C13444" w:rsidRPr="00C13444">
        <w:rPr>
          <w:color w:val="auto"/>
        </w:rPr>
        <w:t>:04/09/2025</w:t>
      </w:r>
    </w:p>
    <w:p w14:paraId="57B3D68A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3C47AB5F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4918EDA1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13E746EA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2C7C4938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3E1543C8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44C8EA60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6B8DC31E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1C8EAE9E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715B89F8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371E8FFC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072D19D7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39231216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0577E340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6DFE16D5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7F760914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414B0832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19A81D23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03A72D8A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4A02EEE0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37BCC24F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763269A2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5CAA61EB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58A0C7C9" w14:textId="77777777" w:rsidR="00271926" w:rsidRDefault="00271926" w:rsidP="00271926">
      <w:pPr>
        <w:pStyle w:val="ContactInfo"/>
        <w:rPr>
          <w:color w:val="7F7F7F" w:themeColor="text1" w:themeTint="80"/>
        </w:rPr>
      </w:pPr>
    </w:p>
    <w:p w14:paraId="1EF48740" w14:textId="2BBCE893" w:rsidR="00271926" w:rsidRDefault="00271926" w:rsidP="00271926">
      <w:pPr>
        <w:pStyle w:val="Heading1"/>
      </w:pPr>
      <w:r w:rsidRPr="00271926">
        <w:t>1. Key Achievements</w:t>
      </w:r>
    </w:p>
    <w:p w14:paraId="528D12AB" w14:textId="2AA0A4FB" w:rsidR="00C13444" w:rsidRPr="00C13444" w:rsidRDefault="00C13444" w:rsidP="00C1344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C13444">
        <w:rPr>
          <w:color w:val="000000" w:themeColor="text1"/>
        </w:rPr>
        <w:t>Reworked and reformatted the SRS to improve readability and presentation.</w:t>
      </w:r>
    </w:p>
    <w:p w14:paraId="091209F5" w14:textId="48583A49" w:rsidR="00C13444" w:rsidRPr="00C13444" w:rsidRDefault="00C13444" w:rsidP="00C1344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C13444">
        <w:rPr>
          <w:color w:val="000000" w:themeColor="text1"/>
        </w:rPr>
        <w:t>Added initial user personas and expanded the privacy and ethics sections.</w:t>
      </w:r>
    </w:p>
    <w:p w14:paraId="1414BBB2" w14:textId="7BC0D7B6" w:rsidR="00C13444" w:rsidRPr="00C13444" w:rsidRDefault="00C13444" w:rsidP="00C1344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C13444">
        <w:rPr>
          <w:color w:val="000000" w:themeColor="text1"/>
        </w:rPr>
        <w:t>Set up a /docs folder in GitHub and uploaded key files, including the SRS draft, weekly notes, and stream progress updates.</w:t>
      </w:r>
    </w:p>
    <w:p w14:paraId="7A715E46" w14:textId="30204F1D" w:rsidR="00C13444" w:rsidRPr="00C13444" w:rsidRDefault="00C13444" w:rsidP="00C1344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C13444">
        <w:rPr>
          <w:color w:val="000000" w:themeColor="text1"/>
        </w:rPr>
        <w:t>Updated the main README.md with a project overview and repository structure.</w:t>
      </w:r>
    </w:p>
    <w:p w14:paraId="6A3A8FA0" w14:textId="6287D7E3" w:rsidR="00C13444" w:rsidRPr="00C13444" w:rsidRDefault="00C13444" w:rsidP="00C1344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C13444">
        <w:rPr>
          <w:color w:val="000000" w:themeColor="text1"/>
        </w:rPr>
        <w:t>Drafted an initial note on Docker integration to outline how Python and JavaScript components can be connected.</w:t>
      </w:r>
    </w:p>
    <w:p w14:paraId="7D7DE1A3" w14:textId="77777777" w:rsidR="00271926" w:rsidRPr="00271926" w:rsidRDefault="00271926" w:rsidP="00271926">
      <w:pPr>
        <w:pStyle w:val="Heading1"/>
        <w:rPr>
          <w:lang w:val="en-IN"/>
        </w:rPr>
      </w:pPr>
      <w:r w:rsidRPr="00271926">
        <w:rPr>
          <w:lang w:val="en-IN"/>
        </w:rPr>
        <w:t>2. Challenges Faced</w:t>
      </w:r>
    </w:p>
    <w:p w14:paraId="04A8E3E4" w14:textId="056C9AF0" w:rsidR="00C13444" w:rsidRPr="00C13444" w:rsidRDefault="00C13444" w:rsidP="00C13444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C13444">
        <w:rPr>
          <w:color w:val="000000" w:themeColor="text1"/>
        </w:rPr>
        <w:t>Limited communication within the team very few members are contributing, attending meetings, or providing updates.</w:t>
      </w:r>
    </w:p>
    <w:p w14:paraId="5E3B57B3" w14:textId="60A1A88A" w:rsidR="00C13444" w:rsidRPr="00C13444" w:rsidRDefault="00C13444" w:rsidP="00C13444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C13444">
        <w:rPr>
          <w:color w:val="000000" w:themeColor="text1"/>
        </w:rPr>
        <w:t>This lack of participation has slowed down progress on sections like market research and additional SRS updates.</w:t>
      </w:r>
    </w:p>
    <w:p w14:paraId="41B5F32A" w14:textId="77777777" w:rsidR="00271926" w:rsidRPr="00271926" w:rsidRDefault="00271926" w:rsidP="00271926">
      <w:pPr>
        <w:pStyle w:val="Heading1"/>
        <w:rPr>
          <w:lang w:val="en-IN"/>
        </w:rPr>
      </w:pPr>
      <w:r w:rsidRPr="00271926">
        <w:rPr>
          <w:lang w:val="en-IN"/>
        </w:rPr>
        <w:t>3. Next Steps</w:t>
      </w:r>
    </w:p>
    <w:p w14:paraId="14BD7F2B" w14:textId="4440E7D2" w:rsidR="00C13444" w:rsidRPr="00C13444" w:rsidRDefault="00C13444" w:rsidP="00C13444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C13444">
        <w:rPr>
          <w:color w:val="000000" w:themeColor="text1"/>
        </w:rPr>
        <w:t>Finalize the market research section in the SRS.</w:t>
      </w:r>
    </w:p>
    <w:p w14:paraId="44C4531C" w14:textId="090A4380" w:rsidR="00C13444" w:rsidRPr="00C13444" w:rsidRDefault="00C13444" w:rsidP="00C13444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C13444">
        <w:rPr>
          <w:color w:val="000000" w:themeColor="text1"/>
        </w:rPr>
        <w:t>Add more detailed user stories and personas.</w:t>
      </w:r>
    </w:p>
    <w:p w14:paraId="3AB545BE" w14:textId="69CC41AA" w:rsidR="00C13444" w:rsidRPr="00C13444" w:rsidRDefault="00C13444" w:rsidP="00C13444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C13444">
        <w:rPr>
          <w:color w:val="000000" w:themeColor="text1"/>
        </w:rPr>
        <w:t>Expand the main README with Tech Stack details and contributors.</w:t>
      </w:r>
    </w:p>
    <w:p w14:paraId="57416B6E" w14:textId="5C00117D" w:rsidR="00C13444" w:rsidRPr="00C13444" w:rsidRDefault="00C13444" w:rsidP="00C13444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C13444">
        <w:rPr>
          <w:color w:val="000000" w:themeColor="text1"/>
        </w:rPr>
        <w:t>Continue documenting weekly progress in the /docs folder.</w:t>
      </w:r>
    </w:p>
    <w:p w14:paraId="399EC80D" w14:textId="77777777" w:rsidR="00271926" w:rsidRPr="00271926" w:rsidRDefault="00271926" w:rsidP="00271926">
      <w:pPr>
        <w:pStyle w:val="Heading1"/>
        <w:rPr>
          <w:lang w:val="en-IN"/>
        </w:rPr>
      </w:pPr>
      <w:r w:rsidRPr="00271926">
        <w:rPr>
          <w:lang w:val="en-IN"/>
        </w:rPr>
        <w:t>4. Impact on Company Progress</w:t>
      </w:r>
    </w:p>
    <w:p w14:paraId="4F320019" w14:textId="60916106" w:rsidR="00271926" w:rsidRPr="00271926" w:rsidRDefault="00C13444" w:rsidP="00C13444">
      <w:pPr>
        <w:pStyle w:val="ListParagraph"/>
        <w:ind w:left="502"/>
        <w:rPr>
          <w:color w:val="7F7F7F" w:themeColor="text1" w:themeTint="80"/>
          <w:lang w:val="en-IN"/>
        </w:rPr>
      </w:pPr>
      <w:r w:rsidRPr="00C13444">
        <w:rPr>
          <w:color w:val="000000" w:themeColor="text1"/>
        </w:rPr>
        <w:t xml:space="preserve">The documentation stream is now more structured and better presented, which supports the other streams in understanding requirements and maintaining alignment. The improved SRS and GitHub organization create a </w:t>
      </w:r>
      <w:r w:rsidRPr="00C13444">
        <w:rPr>
          <w:color w:val="000000" w:themeColor="text1"/>
        </w:rPr>
        <w:lastRenderedPageBreak/>
        <w:t>stronger foundation for upcoming sprints, while the Docker note highlights early planning for system integration</w:t>
      </w:r>
      <w:r w:rsidRPr="00C13444">
        <w:rPr>
          <w:color w:val="7F7F7F" w:themeColor="text1" w:themeTint="80"/>
        </w:rPr>
        <w:t>.</w:t>
      </w:r>
    </w:p>
    <w:p w14:paraId="1EEF691B" w14:textId="77777777" w:rsidR="00271926" w:rsidRPr="00271926" w:rsidRDefault="00271926" w:rsidP="00271926">
      <w:pPr>
        <w:pStyle w:val="Heading1"/>
        <w:numPr>
          <w:ilvl w:val="0"/>
          <w:numId w:val="10"/>
        </w:numPr>
        <w:rPr>
          <w:lang w:val="en-IN"/>
        </w:rPr>
      </w:pPr>
      <w:r w:rsidRPr="00271926">
        <w:rPr>
          <w:lang w:val="en-IN"/>
        </w:rPr>
        <w:t>Individual Contributions</w:t>
      </w:r>
    </w:p>
    <w:p w14:paraId="626124F5" w14:textId="7693D888" w:rsidR="00C13444" w:rsidRDefault="00C13444" w:rsidP="00C13444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C13444">
        <w:rPr>
          <w:b/>
          <w:bCs/>
          <w:color w:val="000000" w:themeColor="text1"/>
        </w:rPr>
        <w:t>Gurmannat Sandhu</w:t>
      </w:r>
      <w:r w:rsidRPr="00C13444">
        <w:rPr>
          <w:color w:val="000000" w:themeColor="text1"/>
        </w:rPr>
        <w:t xml:space="preserve"> – SRS refinement and reformatting, added personas and privacy/ethics, created and organized /docs, uploaded documents, updated README, and drafted Docker note.</w:t>
      </w:r>
    </w:p>
    <w:p w14:paraId="4E729531" w14:textId="04F20F99" w:rsidR="00F05685" w:rsidRDefault="00F05685" w:rsidP="00C13444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F05685">
        <w:rPr>
          <w:b/>
          <w:bCs/>
          <w:color w:val="000000" w:themeColor="text1"/>
        </w:rPr>
        <w:t>Hirusha</w:t>
      </w:r>
      <w:r w:rsidRPr="00F05685">
        <w:rPr>
          <w:color w:val="000000" w:themeColor="text1"/>
        </w:rPr>
        <w:t xml:space="preserve"> – Began developing user stories and drafted sample personas for Sprint 2.</w:t>
      </w:r>
    </w:p>
    <w:p w14:paraId="5F227336" w14:textId="7AC8BAAE" w:rsidR="00F05685" w:rsidRDefault="006B3DA7" w:rsidP="00C13444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Zainab</w:t>
      </w:r>
      <w:r w:rsidRPr="006B3DA7">
        <w:rPr>
          <w:color w:val="000000" w:themeColor="text1"/>
        </w:rPr>
        <w:t>-</w:t>
      </w:r>
      <w:r w:rsidR="00393C45" w:rsidRPr="00393C45">
        <w:rPr>
          <w:color w:val="000000" w:themeColor="text1"/>
        </w:rPr>
        <w:t>added 2 more user personas and also expanded the problem statement.</w:t>
      </w:r>
    </w:p>
    <w:p w14:paraId="49817F82" w14:textId="12A0B24A" w:rsidR="004C5C13" w:rsidRDefault="004C5C13" w:rsidP="00C13444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Thryymund</w:t>
      </w:r>
      <w:r w:rsidRPr="004C5C13">
        <w:rPr>
          <w:color w:val="000000" w:themeColor="text1"/>
        </w:rPr>
        <w:t>-</w:t>
      </w:r>
      <w:r>
        <w:rPr>
          <w:color w:val="000000" w:themeColor="text1"/>
        </w:rPr>
        <w:t xml:space="preserve"> null</w:t>
      </w:r>
    </w:p>
    <w:p w14:paraId="43F5D697" w14:textId="06DD5AF3" w:rsidR="004C5C13" w:rsidRPr="004C5C13" w:rsidRDefault="004C5C13" w:rsidP="004C5C1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Ratnesh</w:t>
      </w:r>
      <w:r w:rsidRPr="004C5C13">
        <w:rPr>
          <w:color w:val="000000" w:themeColor="text1"/>
        </w:rPr>
        <w:t>-</w:t>
      </w:r>
      <w:r>
        <w:rPr>
          <w:color w:val="000000" w:themeColor="text1"/>
        </w:rPr>
        <w:t xml:space="preserve"> null</w:t>
      </w:r>
    </w:p>
    <w:p w14:paraId="3B0D181B" w14:textId="77777777" w:rsidR="00271926" w:rsidRPr="00271926" w:rsidRDefault="00271926" w:rsidP="00271926">
      <w:pPr>
        <w:pStyle w:val="Heading1"/>
        <w:rPr>
          <w:lang w:val="en-IN"/>
        </w:rPr>
      </w:pPr>
      <w:r w:rsidRPr="00271926">
        <w:rPr>
          <w:lang w:val="en-IN"/>
        </w:rPr>
        <w:t>5. Additional Notes (Optional)</w:t>
      </w:r>
    </w:p>
    <w:p w14:paraId="0062860D" w14:textId="32AC495E" w:rsidR="00271926" w:rsidRPr="00C13444" w:rsidRDefault="00C13444" w:rsidP="00271926">
      <w:pPr>
        <w:rPr>
          <w:color w:val="000000" w:themeColor="text1"/>
          <w:lang w:val="en-IN"/>
        </w:rPr>
      </w:pPr>
      <w:r w:rsidRPr="00C13444">
        <w:rPr>
          <w:color w:val="000000" w:themeColor="text1"/>
        </w:rPr>
        <w:t>I will follow up with the team to capture their contributions and ensure their inputs are included, especially for market research and SRS updates.</w:t>
      </w:r>
    </w:p>
    <w:p w14:paraId="26F63505" w14:textId="77777777" w:rsidR="00271926" w:rsidRPr="00271926" w:rsidRDefault="00271926" w:rsidP="00271926">
      <w:pPr>
        <w:pStyle w:val="Heading1"/>
        <w:rPr>
          <w:lang w:val="en-IN"/>
        </w:rPr>
      </w:pPr>
    </w:p>
    <w:p w14:paraId="552AD2F8" w14:textId="77777777" w:rsidR="00271926" w:rsidRPr="00271926" w:rsidRDefault="00271926" w:rsidP="00271926">
      <w:pPr>
        <w:rPr>
          <w:color w:val="7F7F7F" w:themeColor="text1" w:themeTint="80"/>
        </w:rPr>
      </w:pPr>
    </w:p>
    <w:sectPr w:rsidR="00271926" w:rsidRPr="00271926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26DBD" w14:textId="77777777" w:rsidR="00EC5341" w:rsidRDefault="00EC5341">
      <w:pPr>
        <w:spacing w:before="0" w:after="0" w:line="240" w:lineRule="auto"/>
      </w:pPr>
      <w:r>
        <w:separator/>
      </w:r>
    </w:p>
  </w:endnote>
  <w:endnote w:type="continuationSeparator" w:id="0">
    <w:p w14:paraId="7825BECE" w14:textId="77777777" w:rsidR="00EC5341" w:rsidRDefault="00EC5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9374D" w14:textId="77777777" w:rsidR="00B74743" w:rsidRDefault="00393C45">
    <w:pPr>
      <w:pStyle w:val="Footer"/>
    </w:pPr>
    <w: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9B945" w14:textId="77777777" w:rsidR="00EC5341" w:rsidRDefault="00EC5341">
      <w:pPr>
        <w:spacing w:before="0" w:after="0" w:line="240" w:lineRule="auto"/>
      </w:pPr>
      <w:r>
        <w:separator/>
      </w:r>
    </w:p>
  </w:footnote>
  <w:footnote w:type="continuationSeparator" w:id="0">
    <w:p w14:paraId="447C22A1" w14:textId="77777777" w:rsidR="00EC5341" w:rsidRDefault="00EC53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6920"/>
    <w:multiLevelType w:val="multilevel"/>
    <w:tmpl w:val="9AFACFA4"/>
    <w:styleLink w:val="LFO3"/>
    <w:lvl w:ilvl="0">
      <w:start w:val="1"/>
      <w:numFmt w:val="decimal"/>
      <w:pStyle w:val="ListNumber"/>
      <w:lvlText w:val="%1."/>
      <w:lvlJc w:val="left"/>
      <w:pPr>
        <w:ind w:left="142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CD465EE"/>
    <w:multiLevelType w:val="hybridMultilevel"/>
    <w:tmpl w:val="53D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0953"/>
    <w:multiLevelType w:val="multilevel"/>
    <w:tmpl w:val="A966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C2F13"/>
    <w:multiLevelType w:val="hybridMultilevel"/>
    <w:tmpl w:val="6F0EFBA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5B32F15"/>
    <w:multiLevelType w:val="multilevel"/>
    <w:tmpl w:val="F96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05367"/>
    <w:multiLevelType w:val="hybridMultilevel"/>
    <w:tmpl w:val="9A38D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764DC"/>
    <w:multiLevelType w:val="hybridMultilevel"/>
    <w:tmpl w:val="3A309014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1F8B609F"/>
    <w:multiLevelType w:val="hybridMultilevel"/>
    <w:tmpl w:val="DC36C6E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0E47E56"/>
    <w:multiLevelType w:val="hybridMultilevel"/>
    <w:tmpl w:val="E1EE05FC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30EB65E1"/>
    <w:multiLevelType w:val="multilevel"/>
    <w:tmpl w:val="89C2733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18216DC"/>
    <w:multiLevelType w:val="hybridMultilevel"/>
    <w:tmpl w:val="37DA3494"/>
    <w:lvl w:ilvl="0" w:tplc="9648C21C">
      <w:numFmt w:val="bullet"/>
      <w:lvlText w:val=""/>
      <w:lvlJc w:val="left"/>
      <w:pPr>
        <w:ind w:left="108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D13B04"/>
    <w:multiLevelType w:val="hybridMultilevel"/>
    <w:tmpl w:val="8E5026A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2B27B6D"/>
    <w:multiLevelType w:val="multilevel"/>
    <w:tmpl w:val="9B6892A0"/>
    <w:styleLink w:val="LFO4"/>
    <w:lvl w:ilvl="0"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44791213"/>
    <w:multiLevelType w:val="hybridMultilevel"/>
    <w:tmpl w:val="40DCA86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5ED4E11"/>
    <w:multiLevelType w:val="hybridMultilevel"/>
    <w:tmpl w:val="3912DB7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73D7C79"/>
    <w:multiLevelType w:val="hybridMultilevel"/>
    <w:tmpl w:val="AB88223E"/>
    <w:lvl w:ilvl="0" w:tplc="C0725A46">
      <w:numFmt w:val="bullet"/>
      <w:lvlText w:val=""/>
      <w:lvlJc w:val="left"/>
      <w:pPr>
        <w:ind w:left="862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02F407B"/>
    <w:multiLevelType w:val="multilevel"/>
    <w:tmpl w:val="EB6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82B47"/>
    <w:multiLevelType w:val="hybridMultilevel"/>
    <w:tmpl w:val="E5F0C04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C0A7841"/>
    <w:multiLevelType w:val="multilevel"/>
    <w:tmpl w:val="44F2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667DD"/>
    <w:multiLevelType w:val="hybridMultilevel"/>
    <w:tmpl w:val="BBF09F0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7DB148D0"/>
    <w:multiLevelType w:val="multilevel"/>
    <w:tmpl w:val="4988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716731">
    <w:abstractNumId w:val="0"/>
  </w:num>
  <w:num w:numId="2" w16cid:durableId="1411659329">
    <w:abstractNumId w:val="12"/>
  </w:num>
  <w:num w:numId="3" w16cid:durableId="1256161007">
    <w:abstractNumId w:val="17"/>
  </w:num>
  <w:num w:numId="4" w16cid:durableId="207304886">
    <w:abstractNumId w:val="16"/>
  </w:num>
  <w:num w:numId="5" w16cid:durableId="1183863835">
    <w:abstractNumId w:val="13"/>
  </w:num>
  <w:num w:numId="6" w16cid:durableId="1454061460">
    <w:abstractNumId w:val="18"/>
  </w:num>
  <w:num w:numId="7" w16cid:durableId="695236937">
    <w:abstractNumId w:val="11"/>
  </w:num>
  <w:num w:numId="8" w16cid:durableId="714887600">
    <w:abstractNumId w:val="20"/>
  </w:num>
  <w:num w:numId="9" w16cid:durableId="104623352">
    <w:abstractNumId w:val="14"/>
  </w:num>
  <w:num w:numId="10" w16cid:durableId="940575747">
    <w:abstractNumId w:val="9"/>
  </w:num>
  <w:num w:numId="11" w16cid:durableId="1853641445">
    <w:abstractNumId w:val="2"/>
  </w:num>
  <w:num w:numId="12" w16cid:durableId="157885749">
    <w:abstractNumId w:val="7"/>
  </w:num>
  <w:num w:numId="13" w16cid:durableId="182519509">
    <w:abstractNumId w:val="4"/>
  </w:num>
  <w:num w:numId="14" w16cid:durableId="1826310706">
    <w:abstractNumId w:val="3"/>
  </w:num>
  <w:num w:numId="15" w16cid:durableId="1442456163">
    <w:abstractNumId w:val="15"/>
  </w:num>
  <w:num w:numId="16" w16cid:durableId="2004233886">
    <w:abstractNumId w:val="1"/>
  </w:num>
  <w:num w:numId="17" w16cid:durableId="621425607">
    <w:abstractNumId w:val="5"/>
  </w:num>
  <w:num w:numId="18" w16cid:durableId="163446958">
    <w:abstractNumId w:val="10"/>
  </w:num>
  <w:num w:numId="19" w16cid:durableId="765539357">
    <w:abstractNumId w:val="19"/>
  </w:num>
  <w:num w:numId="20" w16cid:durableId="1401750304">
    <w:abstractNumId w:val="8"/>
  </w:num>
  <w:num w:numId="21" w16cid:durableId="1398431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3BE"/>
    <w:rsid w:val="00271926"/>
    <w:rsid w:val="00393C45"/>
    <w:rsid w:val="0046337E"/>
    <w:rsid w:val="004C5C13"/>
    <w:rsid w:val="004E43BE"/>
    <w:rsid w:val="006B3DA7"/>
    <w:rsid w:val="00B20031"/>
    <w:rsid w:val="00B74743"/>
    <w:rsid w:val="00BD0252"/>
    <w:rsid w:val="00C13444"/>
    <w:rsid w:val="00DE5FA1"/>
    <w:rsid w:val="00EB1550"/>
    <w:rsid w:val="00EC5341"/>
    <w:rsid w:val="00F05685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4FF3"/>
  <w15:docId w15:val="{3D1463AB-C807-415A-883E-5A3716A9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nstantia" w:eastAsia="Constantia" w:hAnsi="Constantia" w:cs="Times New Roman"/>
        <w:color w:val="007789"/>
        <w:sz w:val="24"/>
        <w:szCs w:val="22"/>
        <w:lang w:val="en-US" w:eastAsia="en-US" w:bidi="ar-SA"/>
      </w:rPr>
    </w:rPrDefault>
    <w:pPrDefault>
      <w:pPr>
        <w:autoSpaceDN w:val="0"/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60"/>
      <w:contextualSpacing/>
      <w:outlineLvl w:val="0"/>
    </w:pPr>
    <w:rPr>
      <w:rFonts w:eastAsia="Times New Roman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0"/>
      <w:contextualSpacing/>
      <w:outlineLvl w:val="1"/>
    </w:pPr>
    <w:rPr>
      <w:rFonts w:eastAsia="Times New Roman"/>
      <w: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004F5B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9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color w:val="004F5B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i/>
      <w:iCs/>
      <w:color w:val="004F5B"/>
    </w:rPr>
  </w:style>
  <w:style w:type="paragraph" w:styleId="Heading8">
    <w:name w:val="heading 8"/>
    <w:basedOn w:val="Normal"/>
    <w:next w:val="Normal"/>
    <w:pPr>
      <w:keepNext/>
      <w:keepLines/>
      <w:spacing w:before="40" w:after="0"/>
      <w:outlineLvl w:val="7"/>
    </w:pPr>
    <w:rPr>
      <w:rFonts w:eastAsia="Times New Roman"/>
      <w:color w:val="272727"/>
      <w:szCs w:val="21"/>
    </w:rPr>
  </w:style>
  <w:style w:type="paragraph" w:styleId="Heading9">
    <w:name w:val="heading 9"/>
    <w:basedOn w:val="Normal"/>
    <w:next w:val="Normal"/>
    <w:pPr>
      <w:keepNext/>
      <w:keepLines/>
      <w:spacing w:before="40" w:after="0"/>
      <w:outlineLvl w:val="8"/>
    </w:pPr>
    <w:rPr>
      <w:rFonts w:eastAsia="Times New Roman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onstantia" w:eastAsia="Times New Roman" w:hAnsi="Constantia" w:cs="Times New Roman"/>
      <w:color w:val="007789"/>
      <w:sz w:val="32"/>
    </w:rPr>
  </w:style>
  <w:style w:type="character" w:customStyle="1" w:styleId="Heading2Char">
    <w:name w:val="Heading 2 Char"/>
    <w:basedOn w:val="DefaultParagraphFont"/>
    <w:rPr>
      <w:rFonts w:ascii="Constantia" w:eastAsia="Times New Roman" w:hAnsi="Constantia" w:cs="Times New Roman"/>
      <w:caps/>
      <w:color w:val="007789"/>
      <w:sz w:val="24"/>
    </w:rPr>
  </w:style>
  <w:style w:type="paragraph" w:customStyle="1" w:styleId="ContactInfo">
    <w:name w:val="Contact Info"/>
    <w:basedOn w:val="Normal"/>
    <w:pPr>
      <w:spacing w:before="0" w:after="0"/>
      <w:jc w:val="center"/>
    </w:pPr>
  </w:style>
  <w:style w:type="paragraph" w:styleId="ListBullet">
    <w:name w:val="List Bullet"/>
    <w:basedOn w:val="Normal"/>
    <w:pPr>
      <w:numPr>
        <w:numId w:val="2"/>
      </w:numPr>
    </w:pPr>
  </w:style>
  <w:style w:type="paragraph" w:styleId="Title">
    <w:name w:val="Title"/>
    <w:basedOn w:val="Normal"/>
    <w:uiPriority w:val="10"/>
    <w:qFormat/>
    <w:pPr>
      <w:spacing w:before="480" w:after="40" w:line="240" w:lineRule="auto"/>
      <w:contextualSpacing/>
      <w:jc w:val="center"/>
    </w:pPr>
    <w:rPr>
      <w:rFonts w:eastAsia="Times New Roman"/>
      <w:kern w:val="3"/>
      <w:sz w:val="60"/>
    </w:rPr>
  </w:style>
  <w:style w:type="character" w:customStyle="1" w:styleId="TitleChar">
    <w:name w:val="Title Char"/>
    <w:basedOn w:val="DefaultParagraphFont"/>
    <w:rPr>
      <w:rFonts w:ascii="Constantia" w:eastAsia="Times New Roman" w:hAnsi="Constantia" w:cs="Times New Roman"/>
      <w:color w:val="007789"/>
      <w:kern w:val="3"/>
      <w:sz w:val="60"/>
    </w:rPr>
  </w:style>
  <w:style w:type="paragraph" w:styleId="Subtitle">
    <w:name w:val="Subtitle"/>
    <w:basedOn w:val="Normal"/>
    <w:uiPriority w:val="11"/>
    <w:qFormat/>
    <w:pPr>
      <w:spacing w:before="0" w:after="480"/>
      <w:contextualSpacing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rPr>
      <w:rFonts w:ascii="Constantia" w:eastAsia="Times New Roman" w:hAnsi="Constantia" w:cs="Times New Roman"/>
      <w:caps/>
      <w:sz w:val="26"/>
    </w:rPr>
  </w:style>
  <w:style w:type="paragraph" w:styleId="Footer">
    <w:name w:val="footer"/>
    <w:basedOn w:val="Normal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rPr>
      <w:caps/>
    </w:rPr>
  </w:style>
  <w:style w:type="paragraph" w:customStyle="1" w:styleId="Photo">
    <w:name w:val="Photo"/>
    <w:basedOn w:val="Normal"/>
    <w:pPr>
      <w:spacing w:before="0" w:after="0" w:line="240" w:lineRule="auto"/>
      <w:jc w:val="center"/>
    </w:pPr>
  </w:style>
  <w:style w:type="paragraph" w:styleId="Header">
    <w:name w:val="header"/>
    <w:basedOn w:val="Normal"/>
    <w:pPr>
      <w:spacing w:before="0" w:after="0" w:line="240" w:lineRule="auto"/>
    </w:pPr>
  </w:style>
  <w:style w:type="character" w:customStyle="1" w:styleId="HeaderChar">
    <w:name w:val="Header Char"/>
    <w:basedOn w:val="DefaultParagraphFont"/>
    <w:rPr>
      <w:color w:val="595959"/>
      <w:sz w:val="20"/>
      <w:szCs w:val="20"/>
      <w:lang w:eastAsia="ja-JP"/>
    </w:rPr>
  </w:style>
  <w:style w:type="paragraph" w:styleId="ListNumber">
    <w:name w:val="List Number"/>
    <w:basedOn w:val="Normal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rPr>
      <w:rFonts w:ascii="Constantia" w:eastAsia="Times New Roman" w:hAnsi="Constantia" w:cs="Times New Roman"/>
      <w:color w:val="004F5B"/>
      <w:sz w:val="24"/>
      <w:szCs w:val="24"/>
    </w:rPr>
  </w:style>
  <w:style w:type="character" w:customStyle="1" w:styleId="Heading8Char">
    <w:name w:val="Heading 8 Char"/>
    <w:basedOn w:val="DefaultParagraphFont"/>
    <w:rPr>
      <w:rFonts w:ascii="Constantia" w:eastAsia="Times New Roman" w:hAnsi="Constantia" w:cs="Times New Roman"/>
      <w:color w:val="272727"/>
      <w:szCs w:val="21"/>
    </w:rPr>
  </w:style>
  <w:style w:type="character" w:customStyle="1" w:styleId="Heading9Char">
    <w:name w:val="Heading 9 Char"/>
    <w:basedOn w:val="DefaultParagraphFont"/>
    <w:rPr>
      <w:rFonts w:ascii="Constantia" w:eastAsia="Times New Roman" w:hAnsi="Constantia" w:cs="Times New Roman"/>
      <w:i/>
      <w:iCs/>
      <w:color w:val="272727"/>
      <w:szCs w:val="21"/>
    </w:rPr>
  </w:style>
  <w:style w:type="character" w:styleId="IntenseEmphasis">
    <w:name w:val="Intense Emphasis"/>
    <w:basedOn w:val="DefaultParagraphFont"/>
    <w:rPr>
      <w:i/>
      <w:iCs/>
      <w:color w:val="007789"/>
    </w:rPr>
  </w:style>
  <w:style w:type="paragraph" w:styleId="IntenseQuote">
    <w:name w:val="Intense Quote"/>
    <w:basedOn w:val="Normal"/>
    <w:next w:val="Normal"/>
    <w:pPr>
      <w:pBdr>
        <w:top w:val="single" w:sz="4" w:space="10" w:color="007789"/>
        <w:bottom w:val="single" w:sz="4" w:space="10" w:color="007789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rPr>
      <w:i/>
      <w:iCs/>
      <w:color w:val="007789"/>
    </w:rPr>
  </w:style>
  <w:style w:type="character" w:styleId="IntenseReference">
    <w:name w:val="Intense Reference"/>
    <w:basedOn w:val="DefaultParagraphFont"/>
    <w:rPr>
      <w:b/>
      <w:bCs/>
      <w:caps w:val="0"/>
      <w:smallCaps/>
      <w:color w:val="007789"/>
      <w:spacing w:val="5"/>
    </w:rPr>
  </w:style>
  <w:style w:type="paragraph" w:styleId="Caption">
    <w:name w:val="caption"/>
    <w:basedOn w:val="Normal"/>
    <w:next w:val="Normal"/>
    <w:pPr>
      <w:spacing w:before="0" w:line="240" w:lineRule="auto"/>
    </w:pPr>
    <w:rPr>
      <w:i/>
      <w:iCs/>
      <w:color w:val="4E5B6F"/>
      <w:szCs w:val="18"/>
    </w:rPr>
  </w:style>
  <w:style w:type="paragraph" w:styleId="BalloonText">
    <w:name w:val="Balloon Text"/>
    <w:basedOn w:val="Normal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Cs w:val="18"/>
    </w:rPr>
  </w:style>
  <w:style w:type="paragraph" w:styleId="BlockText">
    <w:name w:val="Block Text"/>
    <w:basedOn w:val="Normal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/>
    </w:pPr>
    <w:rPr>
      <w:rFonts w:eastAsia="Times New Roman"/>
      <w:i/>
      <w:iCs/>
    </w:rPr>
  </w:style>
  <w:style w:type="paragraph" w:styleId="BodyText3">
    <w:name w:val="Body Text 3"/>
    <w:basedOn w:val="Normal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rPr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paragraph" w:styleId="DocumentMap">
    <w:name w:val="Document Map"/>
    <w:basedOn w:val="Normal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paragraph" w:styleId="EndnoteText">
    <w:name w:val="endnote text"/>
    <w:basedOn w:val="Normal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rPr>
      <w:szCs w:val="20"/>
    </w:rPr>
  </w:style>
  <w:style w:type="paragraph" w:styleId="EnvelopeReturn">
    <w:name w:val="envelope return"/>
    <w:basedOn w:val="Normal"/>
    <w:pPr>
      <w:spacing w:before="0" w:after="0" w:line="240" w:lineRule="auto"/>
    </w:pPr>
    <w:rPr>
      <w:rFonts w:eastAsia="Times New Roman"/>
      <w:szCs w:val="20"/>
    </w:rPr>
  </w:style>
  <w:style w:type="character" w:styleId="FollowedHyperlink">
    <w:name w:val="FollowedHyperlink"/>
    <w:basedOn w:val="DefaultParagraphFont"/>
    <w:rPr>
      <w:color w:val="007789"/>
      <w:u w:val="single"/>
    </w:rPr>
  </w:style>
  <w:style w:type="paragraph" w:styleId="FootnoteText">
    <w:name w:val="footnote text"/>
    <w:basedOn w:val="Normal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rPr>
      <w:color w:val="835D00"/>
      <w:u w:val="single"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rPr>
      <w:rFonts w:ascii="Consolas" w:hAnsi="Consolas"/>
      <w:szCs w:val="20"/>
    </w:rPr>
  </w:style>
  <w:style w:type="character" w:styleId="PlaceholderText">
    <w:name w:val="Placeholder Text"/>
    <w:basedOn w:val="DefaultParagraphFont"/>
    <w:rPr>
      <w:color w:val="595959"/>
    </w:rPr>
  </w:style>
  <w:style w:type="paragraph" w:styleId="PlainText">
    <w:name w:val="Plain Text"/>
    <w:basedOn w:val="Normal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rPr>
      <w:rFonts w:ascii="Constantia" w:eastAsia="Times New Roman" w:hAnsi="Constantia" w:cs="Times New Roman"/>
      <w:i/>
      <w:iCs/>
      <w:color w:val="004F5B"/>
    </w:rPr>
  </w:style>
  <w:style w:type="character" w:customStyle="1" w:styleId="Heading6Char">
    <w:name w:val="Heading 6 Char"/>
    <w:basedOn w:val="DefaultParagraphFont"/>
    <w:rPr>
      <w:rFonts w:ascii="Constantia" w:eastAsia="Times New Roman" w:hAnsi="Constantia" w:cs="Times New Roman"/>
      <w:color w:val="004F5B"/>
    </w:rPr>
  </w:style>
  <w:style w:type="paragraph" w:styleId="ListParagraph">
    <w:name w:val="List Paragraph"/>
    <w:basedOn w:val="Normal"/>
    <w:uiPriority w:val="34"/>
    <w:qFormat/>
    <w:rsid w:val="0027192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19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numbering" w:customStyle="1" w:styleId="LFO3">
    <w:name w:val="LFO3"/>
    <w:basedOn w:val="NoList"/>
    <w:pPr>
      <w:numPr>
        <w:numId w:val="1"/>
      </w:numPr>
    </w:pPr>
  </w:style>
  <w:style w:type="numbering" w:customStyle="1" w:styleId="LFO4">
    <w:name w:val="LFO4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h\Downloads\Student%20report%20with%20ph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13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</dc:creator>
  <dc:description/>
  <cp:lastModifiedBy>GURMANNAT SANDHU</cp:lastModifiedBy>
  <cp:revision>7</cp:revision>
  <cp:lastPrinted>2025-08-25T05:54:00Z</cp:lastPrinted>
  <dcterms:created xsi:type="dcterms:W3CDTF">2025-08-25T05:55:00Z</dcterms:created>
  <dcterms:modified xsi:type="dcterms:W3CDTF">2025-09-09T03:28:00Z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d337d3d5-6f13-4031-8278-9c1d6b93b820</vt:lpwstr>
  </property>
</Properties>
</file>