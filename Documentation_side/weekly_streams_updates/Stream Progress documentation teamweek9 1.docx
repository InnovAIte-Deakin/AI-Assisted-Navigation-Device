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40E9B" w14:textId="77777777" w:rsidR="004E43BE" w:rsidRDefault="00393C45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N"/>
        </w:rPr>
        <w:drawing>
          <wp:inline distT="0" distB="0" distL="0" distR="0" wp14:anchorId="25CA87D7" wp14:editId="65C9FA1A">
            <wp:extent cx="1188720" cy="1348739"/>
            <wp:effectExtent l="0" t="0" r="0" b="0"/>
            <wp:docPr id="815258122" name="Picture 2" descr="A colorful logo with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48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E0FD7E" w14:textId="77777777" w:rsidR="004E43BE" w:rsidRDefault="004E43BE">
      <w:pPr>
        <w:pStyle w:val="Photo"/>
      </w:pPr>
    </w:p>
    <w:bookmarkEnd w:id="0"/>
    <w:bookmarkEnd w:id="1"/>
    <w:bookmarkEnd w:id="2"/>
    <w:bookmarkEnd w:id="3"/>
    <w:bookmarkEnd w:id="4"/>
    <w:p w14:paraId="7369928D" w14:textId="2A834577" w:rsidR="004E43BE" w:rsidRDefault="00271926">
      <w:pPr>
        <w:pStyle w:val="Title"/>
      </w:pPr>
      <w:r w:rsidRPr="00271926">
        <w:t>Weekly Stream Progress Update</w:t>
      </w:r>
      <w:r>
        <w:t xml:space="preserve"> Report</w:t>
      </w:r>
    </w:p>
    <w:p w14:paraId="34282BE0" w14:textId="0F672ADF" w:rsidR="004E43BE" w:rsidRPr="00C13444" w:rsidRDefault="00271926">
      <w:pPr>
        <w:pStyle w:val="Subtitle"/>
        <w:rPr>
          <w:color w:val="auto"/>
        </w:rPr>
      </w:pPr>
      <w:r w:rsidRPr="00C13444">
        <w:rPr>
          <w:color w:val="auto"/>
        </w:rPr>
        <w:t>[Documentation]</w:t>
      </w:r>
    </w:p>
    <w:p w14:paraId="0E6A79AD" w14:textId="51ADE04C" w:rsidR="004E43BE" w:rsidRPr="00C13444" w:rsidRDefault="00271926" w:rsidP="00271926">
      <w:pPr>
        <w:pStyle w:val="ContactInfo"/>
        <w:rPr>
          <w:color w:val="auto"/>
        </w:rPr>
      </w:pPr>
      <w:r w:rsidRPr="00C13444">
        <w:rPr>
          <w:color w:val="auto"/>
        </w:rPr>
        <w:t>[</w:t>
      </w:r>
      <w:r w:rsidR="00C13444" w:rsidRPr="00C13444">
        <w:rPr>
          <w:color w:val="auto"/>
        </w:rPr>
        <w:t>Gurmannat Sandhu</w:t>
      </w:r>
      <w:r w:rsidRPr="00C13444">
        <w:rPr>
          <w:color w:val="auto"/>
        </w:rPr>
        <w:t>] | Date</w:t>
      </w:r>
      <w:r w:rsidR="00C13444" w:rsidRPr="00C13444">
        <w:rPr>
          <w:color w:val="auto"/>
        </w:rPr>
        <w:t>:</w:t>
      </w:r>
      <w:r w:rsidR="007D7FDE">
        <w:rPr>
          <w:color w:val="auto"/>
        </w:rPr>
        <w:t>12</w:t>
      </w:r>
      <w:r w:rsidR="00C13444" w:rsidRPr="00C13444">
        <w:rPr>
          <w:color w:val="auto"/>
        </w:rPr>
        <w:t>/09/2025</w:t>
      </w:r>
    </w:p>
    <w:p w14:paraId="57B3D68A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C47AB5F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918EDA1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3E746EA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2C7C4938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E1543C8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4C8EA60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6B8DC31E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C8EAE9E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715B89F8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71E8FFC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072D19D7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9231216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0577E340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6DFE16D5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7F760914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14B0832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9A81D23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03A72D8A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A02EEE0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7BCC24F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763269A2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5CAA61EB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58A0C7C9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EF48740" w14:textId="2BBCE893" w:rsidR="00271926" w:rsidRDefault="00271926" w:rsidP="00271926">
      <w:pPr>
        <w:pStyle w:val="Heading1"/>
      </w:pPr>
      <w:r w:rsidRPr="00271926">
        <w:t>1. Key Achievements</w:t>
      </w:r>
    </w:p>
    <w:p w14:paraId="727B76AC" w14:textId="62DCFCAB" w:rsidR="00E00B6F" w:rsidRPr="00E00B6F" w:rsidRDefault="00E00B6F" w:rsidP="00E00B6F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E00B6F">
        <w:rPr>
          <w:color w:val="000000" w:themeColor="text1"/>
        </w:rPr>
        <w:t>Continued updating and refining the SRS in collaboration with Zainab.</w:t>
      </w:r>
    </w:p>
    <w:p w14:paraId="05848B71" w14:textId="343B5BEC" w:rsidR="00E00B6F" w:rsidRPr="00E00B6F" w:rsidRDefault="00E00B6F" w:rsidP="00E00B6F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E00B6F">
        <w:rPr>
          <w:color w:val="000000" w:themeColor="text1"/>
        </w:rPr>
        <w:t>Worked on the Company Progress Report, collecting documents from different sources and drafting a rough file to consolidate content.</w:t>
      </w:r>
    </w:p>
    <w:p w14:paraId="7D7DE1A3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2. Challenges Faced</w:t>
      </w:r>
    </w:p>
    <w:p w14:paraId="5D97B74B" w14:textId="575C2E9A" w:rsidR="00E00B6F" w:rsidRPr="00E00B6F" w:rsidRDefault="00E00B6F" w:rsidP="00E00B6F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E00B6F">
        <w:rPr>
          <w:color w:val="000000" w:themeColor="text1"/>
        </w:rPr>
        <w:t>Limited contributions from some team members, which slowed progress on finalizing the Company Progress Report.</w:t>
      </w:r>
    </w:p>
    <w:p w14:paraId="5E3B57B3" w14:textId="0674B82B" w:rsidR="00C13444" w:rsidRPr="00E00B6F" w:rsidRDefault="00E00B6F" w:rsidP="00E00B6F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E00B6F">
        <w:rPr>
          <w:color w:val="000000" w:themeColor="text1"/>
        </w:rPr>
        <w:t>Needed extra coordination to gather documents and ensure updates were aligned.</w:t>
      </w:r>
    </w:p>
    <w:p w14:paraId="41B5F32A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3. Next Steps</w:t>
      </w:r>
    </w:p>
    <w:p w14:paraId="3FA5B44D" w14:textId="798BD622" w:rsidR="00E00B6F" w:rsidRPr="00E00B6F" w:rsidRDefault="00E00B6F" w:rsidP="00E00B6F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00B6F">
        <w:rPr>
          <w:color w:val="000000" w:themeColor="text1"/>
        </w:rPr>
        <w:t>Finalize the Company Progress Report with all collected inputs.</w:t>
      </w:r>
    </w:p>
    <w:p w14:paraId="5302B348" w14:textId="04A2CCD1" w:rsidR="00E00B6F" w:rsidRPr="00E00B6F" w:rsidRDefault="00E00B6F" w:rsidP="00E00B6F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00B6F">
        <w:rPr>
          <w:color w:val="000000" w:themeColor="text1"/>
        </w:rPr>
        <w:t>Continue refining the SRS, focusing on improving structure and completeness.</w:t>
      </w:r>
    </w:p>
    <w:p w14:paraId="57416B6E" w14:textId="74982824" w:rsidR="00C13444" w:rsidRPr="00E00B6F" w:rsidRDefault="00E00B6F" w:rsidP="00E00B6F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00B6F">
        <w:rPr>
          <w:color w:val="000000" w:themeColor="text1"/>
        </w:rPr>
        <w:t>Follow up with team members to capture their missing contributions.</w:t>
      </w:r>
    </w:p>
    <w:p w14:paraId="399EC80D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4. Impact on Company Progress</w:t>
      </w:r>
    </w:p>
    <w:p w14:paraId="4F320019" w14:textId="7A6860E8" w:rsidR="00271926" w:rsidRPr="00271926" w:rsidRDefault="00E00B6F" w:rsidP="00C13444">
      <w:pPr>
        <w:pStyle w:val="ListParagraph"/>
        <w:ind w:left="502"/>
        <w:rPr>
          <w:color w:val="7F7F7F" w:themeColor="text1" w:themeTint="80"/>
          <w:lang w:val="en-IN"/>
        </w:rPr>
      </w:pPr>
      <w:r w:rsidRPr="00E00B6F">
        <w:rPr>
          <w:color w:val="7F7F7F" w:themeColor="text1" w:themeTint="80"/>
        </w:rPr>
        <w:t>The documentation stream is steadily consolidating project materials. Updates to the SRS and progress on the Company Progress Report strengthen alignment across streams and provide a clear reference for upcoming tasks</w:t>
      </w:r>
      <w:r w:rsidR="00C13444" w:rsidRPr="00C13444">
        <w:rPr>
          <w:color w:val="7F7F7F" w:themeColor="text1" w:themeTint="80"/>
        </w:rPr>
        <w:t>.</w:t>
      </w:r>
    </w:p>
    <w:p w14:paraId="1EEF691B" w14:textId="77777777" w:rsidR="00271926" w:rsidRPr="00271926" w:rsidRDefault="00271926" w:rsidP="00271926">
      <w:pPr>
        <w:pStyle w:val="Heading1"/>
        <w:numPr>
          <w:ilvl w:val="0"/>
          <w:numId w:val="10"/>
        </w:numPr>
        <w:rPr>
          <w:lang w:val="en-IN"/>
        </w:rPr>
      </w:pPr>
      <w:r w:rsidRPr="00271926">
        <w:rPr>
          <w:lang w:val="en-IN"/>
        </w:rPr>
        <w:t>Individual Contributions</w:t>
      </w:r>
    </w:p>
    <w:p w14:paraId="1C78141A" w14:textId="77777777" w:rsidR="00E00B6F" w:rsidRDefault="00E00B6F" w:rsidP="00E00B6F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Gurmannat Sandhu</w:t>
      </w:r>
      <w:r>
        <w:t xml:space="preserve"> – Updated and refined SRS, drafted and organized the Company Progress Report file, and consolidated collected documents.</w:t>
      </w:r>
    </w:p>
    <w:p w14:paraId="45A7EFCE" w14:textId="77777777" w:rsidR="00E00B6F" w:rsidRDefault="00E00B6F" w:rsidP="00E00B6F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Zainab</w:t>
      </w:r>
      <w:r>
        <w:t xml:space="preserve"> – Contributed to SRS updates and supported document collection for the Company Progress Report.</w:t>
      </w:r>
    </w:p>
    <w:p w14:paraId="5F227336" w14:textId="0D63DD8F" w:rsidR="00F05685" w:rsidRPr="00E00B6F" w:rsidRDefault="00E00B6F" w:rsidP="00E00B6F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Others</w:t>
      </w:r>
      <w:r>
        <w:t xml:space="preserve"> – Contributions not yet provided.</w:t>
      </w:r>
    </w:p>
    <w:p w14:paraId="3B0D181B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5. Additional Notes (Optional)</w:t>
      </w:r>
    </w:p>
    <w:p w14:paraId="0062860D" w14:textId="32AC495E" w:rsidR="00271926" w:rsidRPr="00C13444" w:rsidRDefault="00C13444" w:rsidP="00271926">
      <w:pPr>
        <w:rPr>
          <w:color w:val="000000" w:themeColor="text1"/>
          <w:lang w:val="en-IN"/>
        </w:rPr>
      </w:pPr>
      <w:r w:rsidRPr="00C13444">
        <w:rPr>
          <w:color w:val="000000" w:themeColor="text1"/>
        </w:rPr>
        <w:t>I will follow up with the team to capture their contributions and ensure their inputs are included, especially for market research and SRS updates.</w:t>
      </w:r>
    </w:p>
    <w:p w14:paraId="26F63505" w14:textId="77777777" w:rsidR="00271926" w:rsidRPr="00271926" w:rsidRDefault="00271926" w:rsidP="00271926">
      <w:pPr>
        <w:pStyle w:val="Heading1"/>
        <w:rPr>
          <w:lang w:val="en-IN"/>
        </w:rPr>
      </w:pPr>
    </w:p>
    <w:p w14:paraId="552AD2F8" w14:textId="77777777" w:rsidR="00271926" w:rsidRPr="00271926" w:rsidRDefault="00271926" w:rsidP="00271926">
      <w:pPr>
        <w:rPr>
          <w:color w:val="7F7F7F" w:themeColor="text1" w:themeTint="80"/>
        </w:rPr>
      </w:pPr>
    </w:p>
    <w:sectPr w:rsidR="00271926" w:rsidRPr="0027192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B8A01" w14:textId="77777777" w:rsidR="001F0BBD" w:rsidRDefault="001F0BBD">
      <w:pPr>
        <w:spacing w:before="0" w:after="0" w:line="240" w:lineRule="auto"/>
      </w:pPr>
      <w:r>
        <w:separator/>
      </w:r>
    </w:p>
  </w:endnote>
  <w:endnote w:type="continuationSeparator" w:id="0">
    <w:p w14:paraId="29A6B239" w14:textId="77777777" w:rsidR="001F0BBD" w:rsidRDefault="001F0B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9374D" w14:textId="77777777" w:rsidR="00B74743" w:rsidRDefault="00393C4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C0CD3" w14:textId="77777777" w:rsidR="001F0BBD" w:rsidRDefault="001F0BBD">
      <w:pPr>
        <w:spacing w:before="0" w:after="0" w:line="240" w:lineRule="auto"/>
      </w:pPr>
      <w:r>
        <w:separator/>
      </w:r>
    </w:p>
  </w:footnote>
  <w:footnote w:type="continuationSeparator" w:id="0">
    <w:p w14:paraId="24FEFDF8" w14:textId="77777777" w:rsidR="001F0BBD" w:rsidRDefault="001F0B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6920"/>
    <w:multiLevelType w:val="multilevel"/>
    <w:tmpl w:val="9AFACFA4"/>
    <w:styleLink w:val="LFO3"/>
    <w:lvl w:ilvl="0">
      <w:start w:val="1"/>
      <w:numFmt w:val="decimal"/>
      <w:pStyle w:val="ListNumber"/>
      <w:lvlText w:val="%1."/>
      <w:lvlJc w:val="left"/>
      <w:pPr>
        <w:ind w:left="142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CD465EE"/>
    <w:multiLevelType w:val="hybridMultilevel"/>
    <w:tmpl w:val="53D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953"/>
    <w:multiLevelType w:val="multilevel"/>
    <w:tmpl w:val="A96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2F13"/>
    <w:multiLevelType w:val="hybridMultilevel"/>
    <w:tmpl w:val="6F0EFBA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5B32F15"/>
    <w:multiLevelType w:val="multilevel"/>
    <w:tmpl w:val="F96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05367"/>
    <w:multiLevelType w:val="hybridMultilevel"/>
    <w:tmpl w:val="9A38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764DC"/>
    <w:multiLevelType w:val="hybridMultilevel"/>
    <w:tmpl w:val="3A309014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1EC514FD"/>
    <w:multiLevelType w:val="hybridMultilevel"/>
    <w:tmpl w:val="CAE8C754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8" w15:restartNumberingAfterBreak="0">
    <w:nsid w:val="1F8B609F"/>
    <w:multiLevelType w:val="hybridMultilevel"/>
    <w:tmpl w:val="DC36C6E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FBE7531"/>
    <w:multiLevelType w:val="hybridMultilevel"/>
    <w:tmpl w:val="461C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7E56"/>
    <w:multiLevelType w:val="hybridMultilevel"/>
    <w:tmpl w:val="E1EE05F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30EB65E1"/>
    <w:multiLevelType w:val="multilevel"/>
    <w:tmpl w:val="89C2733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18216DC"/>
    <w:multiLevelType w:val="hybridMultilevel"/>
    <w:tmpl w:val="37DA3494"/>
    <w:lvl w:ilvl="0" w:tplc="9648C21C">
      <w:numFmt w:val="bullet"/>
      <w:lvlText w:val=""/>
      <w:lvlJc w:val="left"/>
      <w:pPr>
        <w:ind w:left="108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13B04"/>
    <w:multiLevelType w:val="hybridMultilevel"/>
    <w:tmpl w:val="8E5026A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85D7C76"/>
    <w:multiLevelType w:val="hybridMultilevel"/>
    <w:tmpl w:val="6B90EAD2"/>
    <w:lvl w:ilvl="0" w:tplc="E8F0E922">
      <w:numFmt w:val="bullet"/>
      <w:lvlText w:val="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27B6D"/>
    <w:multiLevelType w:val="multilevel"/>
    <w:tmpl w:val="9B6892A0"/>
    <w:styleLink w:val="LFO4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44791213"/>
    <w:multiLevelType w:val="hybridMultilevel"/>
    <w:tmpl w:val="40DCA86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5ED4E11"/>
    <w:multiLevelType w:val="hybridMultilevel"/>
    <w:tmpl w:val="3912DB7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73D7C79"/>
    <w:multiLevelType w:val="hybridMultilevel"/>
    <w:tmpl w:val="AB88223E"/>
    <w:lvl w:ilvl="0" w:tplc="C0725A46">
      <w:numFmt w:val="bullet"/>
      <w:lvlText w:val=""/>
      <w:lvlJc w:val="left"/>
      <w:pPr>
        <w:ind w:left="862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A25754A"/>
    <w:multiLevelType w:val="hybridMultilevel"/>
    <w:tmpl w:val="D77687C0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0" w15:restartNumberingAfterBreak="0">
    <w:nsid w:val="5E703A2D"/>
    <w:multiLevelType w:val="hybridMultilevel"/>
    <w:tmpl w:val="303E369C"/>
    <w:lvl w:ilvl="0" w:tplc="7F50C800">
      <w:numFmt w:val="bullet"/>
      <w:lvlText w:val=""/>
      <w:lvlJc w:val="left"/>
      <w:pPr>
        <w:ind w:left="108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2F407B"/>
    <w:multiLevelType w:val="multilevel"/>
    <w:tmpl w:val="EB6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82B47"/>
    <w:multiLevelType w:val="hybridMultilevel"/>
    <w:tmpl w:val="E5F0C04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C0A7841"/>
    <w:multiLevelType w:val="multilevel"/>
    <w:tmpl w:val="44F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667DD"/>
    <w:multiLevelType w:val="hybridMultilevel"/>
    <w:tmpl w:val="BBF09F0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5" w15:restartNumberingAfterBreak="0">
    <w:nsid w:val="78385078"/>
    <w:multiLevelType w:val="hybridMultilevel"/>
    <w:tmpl w:val="BB4CD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B148D0"/>
    <w:multiLevelType w:val="multilevel"/>
    <w:tmpl w:val="498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716731">
    <w:abstractNumId w:val="0"/>
  </w:num>
  <w:num w:numId="2" w16cid:durableId="1411659329">
    <w:abstractNumId w:val="15"/>
  </w:num>
  <w:num w:numId="3" w16cid:durableId="1256161007">
    <w:abstractNumId w:val="22"/>
  </w:num>
  <w:num w:numId="4" w16cid:durableId="207304886">
    <w:abstractNumId w:val="21"/>
  </w:num>
  <w:num w:numId="5" w16cid:durableId="1183863835">
    <w:abstractNumId w:val="16"/>
  </w:num>
  <w:num w:numId="6" w16cid:durableId="1454061460">
    <w:abstractNumId w:val="23"/>
  </w:num>
  <w:num w:numId="7" w16cid:durableId="695236937">
    <w:abstractNumId w:val="13"/>
  </w:num>
  <w:num w:numId="8" w16cid:durableId="714887600">
    <w:abstractNumId w:val="26"/>
  </w:num>
  <w:num w:numId="9" w16cid:durableId="104623352">
    <w:abstractNumId w:val="17"/>
  </w:num>
  <w:num w:numId="10" w16cid:durableId="940575747">
    <w:abstractNumId w:val="11"/>
  </w:num>
  <w:num w:numId="11" w16cid:durableId="1853641445">
    <w:abstractNumId w:val="2"/>
  </w:num>
  <w:num w:numId="12" w16cid:durableId="157885749">
    <w:abstractNumId w:val="8"/>
  </w:num>
  <w:num w:numId="13" w16cid:durableId="182519509">
    <w:abstractNumId w:val="4"/>
  </w:num>
  <w:num w:numId="14" w16cid:durableId="1826310706">
    <w:abstractNumId w:val="3"/>
  </w:num>
  <w:num w:numId="15" w16cid:durableId="1442456163">
    <w:abstractNumId w:val="18"/>
  </w:num>
  <w:num w:numId="16" w16cid:durableId="2004233886">
    <w:abstractNumId w:val="1"/>
  </w:num>
  <w:num w:numId="17" w16cid:durableId="621425607">
    <w:abstractNumId w:val="5"/>
  </w:num>
  <w:num w:numId="18" w16cid:durableId="163446958">
    <w:abstractNumId w:val="12"/>
  </w:num>
  <w:num w:numId="19" w16cid:durableId="765539357">
    <w:abstractNumId w:val="24"/>
  </w:num>
  <w:num w:numId="20" w16cid:durableId="1401750304">
    <w:abstractNumId w:val="10"/>
  </w:num>
  <w:num w:numId="21" w16cid:durableId="1398431203">
    <w:abstractNumId w:val="6"/>
  </w:num>
  <w:num w:numId="22" w16cid:durableId="1291519016">
    <w:abstractNumId w:val="9"/>
  </w:num>
  <w:num w:numId="23" w16cid:durableId="746684327">
    <w:abstractNumId w:val="14"/>
  </w:num>
  <w:num w:numId="24" w16cid:durableId="430130480">
    <w:abstractNumId w:val="25"/>
  </w:num>
  <w:num w:numId="25" w16cid:durableId="158621450">
    <w:abstractNumId w:val="20"/>
  </w:num>
  <w:num w:numId="26" w16cid:durableId="378213254">
    <w:abstractNumId w:val="7"/>
  </w:num>
  <w:num w:numId="27" w16cid:durableId="2749501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BE"/>
    <w:rsid w:val="001F0BBD"/>
    <w:rsid w:val="00271926"/>
    <w:rsid w:val="00393C45"/>
    <w:rsid w:val="0046337E"/>
    <w:rsid w:val="004E43BE"/>
    <w:rsid w:val="006B3DA7"/>
    <w:rsid w:val="0079416F"/>
    <w:rsid w:val="007D7FDE"/>
    <w:rsid w:val="00AD35C8"/>
    <w:rsid w:val="00B20031"/>
    <w:rsid w:val="00B74743"/>
    <w:rsid w:val="00BD0252"/>
    <w:rsid w:val="00C13444"/>
    <w:rsid w:val="00DE5FA1"/>
    <w:rsid w:val="00E00B6F"/>
    <w:rsid w:val="00EB1550"/>
    <w:rsid w:val="00F056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4FF3"/>
  <w15:docId w15:val="{3D1463AB-C807-415A-883E-5A3716A9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tantia" w:eastAsia="Constantia" w:hAnsi="Constantia" w:cs="Times New Roman"/>
        <w:color w:val="007789"/>
        <w:sz w:val="24"/>
        <w:szCs w:val="22"/>
        <w:lang w:val="en-US" w:eastAsia="en-US" w:bidi="ar-SA"/>
      </w:rPr>
    </w:rPrDefault>
    <w:pPrDefault>
      <w:pPr>
        <w:autoSpaceDN w:val="0"/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contextualSpacing/>
      <w:outlineLvl w:val="0"/>
    </w:pPr>
    <w:rPr>
      <w:rFonts w:eastAsia="Times New Roman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0"/>
      <w:contextualSpacing/>
      <w:outlineLvl w:val="1"/>
    </w:pPr>
    <w:rPr>
      <w:rFonts w:eastAsia="Times New Roman"/>
      <w: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004F5B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color w:val="004F5B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i/>
      <w:iCs/>
      <w:color w:val="004F5B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rFonts w:eastAsia="Times New Roman"/>
      <w:color w:val="272727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rFonts w:eastAsia="Times New Roman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7789"/>
      <w:sz w:val="32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7789"/>
      <w:sz w:val="24"/>
    </w:rPr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Title">
    <w:name w:val="Title"/>
    <w:basedOn w:val="Normal"/>
    <w:uiPriority w:val="10"/>
    <w:qFormat/>
    <w:pPr>
      <w:spacing w:before="480" w:after="40" w:line="240" w:lineRule="auto"/>
      <w:contextualSpacing/>
      <w:jc w:val="center"/>
    </w:pPr>
    <w:rPr>
      <w:rFonts w:eastAsia="Times New Roman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uiPriority w:val="11"/>
    <w:qFormat/>
    <w:p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rPr>
      <w:caps/>
    </w:rPr>
  </w:style>
  <w:style w:type="paragraph" w:customStyle="1" w:styleId="Photo">
    <w:name w:val="Photo"/>
    <w:basedOn w:val="Normal"/>
    <w:pPr>
      <w:spacing w:before="0" w:after="0" w:line="240" w:lineRule="auto"/>
      <w:jc w:val="center"/>
    </w:pPr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  <w:rPr>
      <w:color w:val="595959"/>
      <w:sz w:val="20"/>
      <w:szCs w:val="20"/>
      <w:lang w:eastAsia="ja-JP"/>
    </w:rPr>
  </w:style>
  <w:style w:type="paragraph" w:styleId="ListNumber">
    <w:name w:val="List Number"/>
    <w:basedOn w:val="Normal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4F5B"/>
      <w:sz w:val="24"/>
      <w:szCs w:val="24"/>
    </w:rPr>
  </w:style>
  <w:style w:type="character" w:customStyle="1" w:styleId="Heading8Char">
    <w:name w:val="Heading 8 Char"/>
    <w:basedOn w:val="DefaultParagraphFont"/>
    <w:rPr>
      <w:rFonts w:ascii="Constantia" w:eastAsia="Times New Roman" w:hAnsi="Constantia" w:cs="Times New Roman"/>
      <w:color w:val="272727"/>
      <w:szCs w:val="21"/>
    </w:rPr>
  </w:style>
  <w:style w:type="character" w:customStyle="1" w:styleId="Heading9Char">
    <w:name w:val="Heading 9 Char"/>
    <w:basedOn w:val="DefaultParagraphFont"/>
    <w:rPr>
      <w:rFonts w:ascii="Constantia" w:eastAsia="Times New Roman" w:hAnsi="Constantia" w:cs="Times New Roman"/>
      <w:i/>
      <w:iCs/>
      <w:color w:val="272727"/>
      <w:szCs w:val="21"/>
    </w:rPr>
  </w:style>
  <w:style w:type="character" w:styleId="IntenseEmphasis">
    <w:name w:val="Intense Emphasis"/>
    <w:basedOn w:val="DefaultParagraphFont"/>
    <w:rPr>
      <w:i/>
      <w:iCs/>
      <w:color w:val="007789"/>
    </w:rPr>
  </w:style>
  <w:style w:type="paragraph" w:styleId="IntenseQuote">
    <w:name w:val="Intense Quote"/>
    <w:basedOn w:val="Normal"/>
    <w:next w:val="Normal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rPr>
      <w:i/>
      <w:iCs/>
      <w:color w:val="007789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007789"/>
      <w:spacing w:val="5"/>
    </w:rPr>
  </w:style>
  <w:style w:type="paragraph" w:styleId="Caption">
    <w:name w:val="caption"/>
    <w:basedOn w:val="Normal"/>
    <w:next w:val="Normal"/>
    <w:pPr>
      <w:spacing w:before="0" w:line="240" w:lineRule="auto"/>
    </w:pPr>
    <w:rPr>
      <w:i/>
      <w:iCs/>
      <w:color w:val="4E5B6F"/>
      <w:szCs w:val="18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paragraph" w:styleId="BlockText">
    <w:name w:val="Block Text"/>
    <w:basedOn w:val="Normal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rFonts w:eastAsia="Times New Roman"/>
      <w:i/>
      <w:iCs/>
    </w:rPr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DocumentMap">
    <w:name w:val="Document Map"/>
    <w:basedOn w:val="Normal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ndnoteText">
    <w:name w:val="endnote text"/>
    <w:basedOn w:val="Normal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Return">
    <w:name w:val="envelope return"/>
    <w:basedOn w:val="Normal"/>
    <w:pPr>
      <w:spacing w:before="0" w:after="0" w:line="240" w:lineRule="auto"/>
    </w:pPr>
    <w:rPr>
      <w:rFonts w:eastAsia="Times New Roman"/>
      <w:szCs w:val="20"/>
    </w:rPr>
  </w:style>
  <w:style w:type="character" w:styleId="FollowedHyperlink">
    <w:name w:val="FollowedHyperlink"/>
    <w:basedOn w:val="DefaultParagraphFont"/>
    <w:rPr>
      <w:color w:val="007789"/>
      <w:u w:val="single"/>
    </w:rPr>
  </w:style>
  <w:style w:type="paragraph" w:styleId="FootnoteText">
    <w:name w:val="footnote text"/>
    <w:basedOn w:val="Normal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rPr>
      <w:color w:val="835D00"/>
      <w:u w:val="single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character" w:styleId="PlaceholderText">
    <w:name w:val="Placeholder Text"/>
    <w:basedOn w:val="DefaultParagraphFont"/>
    <w:rPr>
      <w:color w:val="595959"/>
    </w:rPr>
  </w:style>
  <w:style w:type="paragraph" w:styleId="PlainText">
    <w:name w:val="Plain Text"/>
    <w:basedOn w:val="Normal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color w:val="004F5B"/>
    </w:rPr>
  </w:style>
  <w:style w:type="paragraph" w:styleId="ListParagraph">
    <w:name w:val="List Paragraph"/>
    <w:basedOn w:val="Normal"/>
    <w:uiPriority w:val="34"/>
    <w:qFormat/>
    <w:rsid w:val="002719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numbering" w:customStyle="1" w:styleId="LFO3">
    <w:name w:val="LFO3"/>
    <w:basedOn w:val="NoList"/>
    <w:pPr>
      <w:numPr>
        <w:numId w:val="1"/>
      </w:numPr>
    </w:pPr>
  </w:style>
  <w:style w:type="numbering" w:customStyle="1" w:styleId="LFO4">
    <w:name w:val="LFO4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E00B6F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E00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h\Downloads\Student%20report%20with%20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</dc:creator>
  <dc:description/>
  <cp:lastModifiedBy>GURMANNAT SANDHU</cp:lastModifiedBy>
  <cp:revision>3</cp:revision>
  <cp:lastPrinted>2025-08-25T05:54:00Z</cp:lastPrinted>
  <dcterms:created xsi:type="dcterms:W3CDTF">2025-09-13T14:42:00Z</dcterms:created>
  <dcterms:modified xsi:type="dcterms:W3CDTF">2025-09-15T02:17:00Z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d337d3d5-6f13-4031-8278-9c1d6b93b820</vt:lpwstr>
  </property>
</Properties>
</file>